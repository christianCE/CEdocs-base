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0C" w:rsidRDefault="007D0A3E" w:rsidP="00355C7C">
      <w:pPr>
        <w:pStyle w:val="Heading1"/>
      </w:pPr>
      <w:bookmarkStart w:id="0" w:name="_Toc345685610"/>
      <w:bookmarkStart w:id="1" w:name="_Toc357166764"/>
      <w:bookmarkStart w:id="2" w:name="_Toc323290417"/>
      <w:r>
        <w:t>USER-PATIENT ASSOCIATION</w:t>
      </w:r>
      <w:bookmarkEnd w:id="0"/>
      <w:bookmarkEnd w:id="1"/>
    </w:p>
    <w:p w:rsidR="008C350C" w:rsidRPr="00C71A11" w:rsidRDefault="007D0A3E" w:rsidP="008C350C">
      <w:r>
        <w:t xml:space="preserve">All </w:t>
      </w:r>
      <w:r w:rsidR="0074169F">
        <w:t>Patient Portal</w:t>
      </w:r>
      <w:r>
        <w:t xml:space="preserve"> users must be assoc</w:t>
      </w:r>
      <w:r w:rsidR="0074169F">
        <w:t>iated with a patient within the HIE</w:t>
      </w:r>
      <w:r>
        <w:t xml:space="preserve">. </w:t>
      </w:r>
      <w:r w:rsidR="0074169F">
        <w:t>To begin, search for the patient using the listed criteria. Any required search terms will have an asterisk next to them</w:t>
      </w:r>
      <w:r w:rsidR="008C350C">
        <w:rPr>
          <w:b/>
        </w:rPr>
        <w:t>.</w:t>
      </w:r>
    </w:p>
    <w:p w:rsidR="008C350C" w:rsidRDefault="0074169F" w:rsidP="008C350C">
      <w:r>
        <w:rPr>
          <w:noProof/>
        </w:rPr>
        <w:drawing>
          <wp:inline distT="0" distB="0" distL="0" distR="0" wp14:anchorId="13CCD93A" wp14:editId="34B64CBB">
            <wp:extent cx="2162122" cy="2790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1852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BB" w:rsidRDefault="00F53BBB" w:rsidP="008C350C">
      <w:r>
        <w:t xml:space="preserve">After performing the search as above, </w:t>
      </w:r>
      <w:r w:rsidRPr="00142359">
        <w:t xml:space="preserve">click anywhere on the row </w:t>
      </w:r>
      <w:r>
        <w:t>with the patient’s name.</w:t>
      </w:r>
    </w:p>
    <w:p w:rsidR="00F53BBB" w:rsidRDefault="0074169F" w:rsidP="008C350C">
      <w:r>
        <w:rPr>
          <w:noProof/>
        </w:rPr>
        <w:drawing>
          <wp:inline distT="0" distB="0" distL="0" distR="0" wp14:anchorId="50AA606C" wp14:editId="3341FBCE">
            <wp:extent cx="5372100" cy="551559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696" cy="55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BB" w:rsidRDefault="0074169F" w:rsidP="008C350C">
      <w:r>
        <w:t>Next</w:t>
      </w:r>
      <w:r w:rsidR="00EE0C19">
        <w:t>,</w:t>
      </w:r>
      <w:r>
        <w:t xml:space="preserve"> choose the user’s relationship to the patient</w:t>
      </w:r>
      <w:r w:rsidR="003D7FCE">
        <w:t xml:space="preserve">, </w:t>
      </w:r>
      <w:r w:rsidR="00EE0C19">
        <w:t xml:space="preserve">enter </w:t>
      </w:r>
      <w:r w:rsidR="004B4557">
        <w:t xml:space="preserve">a </w:t>
      </w:r>
      <w:r w:rsidR="00AA58E0">
        <w:t xml:space="preserve">unique </w:t>
      </w:r>
      <w:r w:rsidR="004B4557">
        <w:t>User Name</w:t>
      </w:r>
      <w:r w:rsidR="003D7FCE">
        <w:t xml:space="preserve">, </w:t>
      </w:r>
      <w:r w:rsidR="00AA58E0">
        <w:t xml:space="preserve">and the </w:t>
      </w:r>
      <w:r w:rsidR="003D7FCE">
        <w:t>user’</w:t>
      </w:r>
      <w:r w:rsidR="00AA58E0">
        <w:t>s email</w:t>
      </w:r>
      <w:r w:rsidR="004B4557">
        <w:t xml:space="preserve">. Click </w:t>
      </w:r>
      <w:r w:rsidR="003D7FCE">
        <w:rPr>
          <w:b/>
        </w:rPr>
        <w:t>Create and Associate User</w:t>
      </w:r>
      <w:r w:rsidR="00EE0C19">
        <w:t>.</w:t>
      </w:r>
    </w:p>
    <w:p w:rsidR="00F53BBB" w:rsidRDefault="003D7FCE" w:rsidP="008C350C">
      <w:r>
        <w:rPr>
          <w:noProof/>
        </w:rPr>
        <w:drawing>
          <wp:inline distT="0" distB="0" distL="0" distR="0" wp14:anchorId="0565EF3F" wp14:editId="3297FC75">
            <wp:extent cx="5264154" cy="2609850"/>
            <wp:effectExtent l="0" t="0" r="0" b="0"/>
            <wp:docPr id="34" name="Picture 34" descr="C:\Users\WM-THI~1\AppData\Local\Temp\SNAGHTMLa6ef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-THI~1\AppData\Local\Temp\SNAGHTMLa6ef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809" cy="262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CE" w:rsidRDefault="003D7FCE" w:rsidP="008C350C">
      <w:r>
        <w:lastRenderedPageBreak/>
        <w:t>An activation email will be sent to the user, prompting them to log into their new account from a URL.</w:t>
      </w:r>
    </w:p>
    <w:p w:rsidR="003D7FCE" w:rsidRDefault="003D7FCE" w:rsidP="008C350C">
      <w:r>
        <w:rPr>
          <w:noProof/>
        </w:rPr>
        <w:drawing>
          <wp:inline distT="0" distB="0" distL="0" distR="0" wp14:anchorId="0BBCF3AB" wp14:editId="6ADC8E75">
            <wp:extent cx="5943600" cy="14370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CE" w:rsidRDefault="003D7FCE">
      <w:pPr>
        <w:spacing w:after="0" w:line="240" w:lineRule="auto"/>
        <w:rPr>
          <w:noProof/>
        </w:rPr>
      </w:pPr>
    </w:p>
    <w:p w:rsidR="007D0A3E" w:rsidRDefault="004B4557">
      <w:pPr>
        <w:spacing w:after="0" w:line="240" w:lineRule="auto"/>
        <w:rPr>
          <w:noProof/>
        </w:rPr>
      </w:pPr>
      <w:r>
        <w:rPr>
          <w:noProof/>
        </w:rPr>
        <w:t xml:space="preserve">If the patient has an existing user account, click </w:t>
      </w:r>
      <w:r w:rsidR="00D8734A">
        <w:rPr>
          <w:b/>
          <w:noProof/>
        </w:rPr>
        <w:t>Use an</w:t>
      </w:r>
      <w:r>
        <w:rPr>
          <w:b/>
          <w:noProof/>
        </w:rPr>
        <w:t xml:space="preserve"> Existing User</w:t>
      </w:r>
      <w:r>
        <w:rPr>
          <w:noProof/>
        </w:rPr>
        <w:t xml:space="preserve"> in the upper right-hand corner of the screen.</w:t>
      </w:r>
    </w:p>
    <w:p w:rsidR="004B4557" w:rsidRPr="004B4557" w:rsidRDefault="003D7FCE" w:rsidP="004B4557">
      <w:pPr>
        <w:spacing w:after="0" w:line="240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2A520635" wp14:editId="27C4E1B8">
            <wp:extent cx="3704762" cy="13238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19" w:rsidRDefault="00EE0C19">
      <w:pPr>
        <w:spacing w:after="0" w:line="240" w:lineRule="auto"/>
        <w:rPr>
          <w:noProof/>
        </w:rPr>
      </w:pPr>
    </w:p>
    <w:p w:rsidR="004B4557" w:rsidRDefault="004B4557">
      <w:pPr>
        <w:spacing w:after="0" w:line="240" w:lineRule="auto"/>
      </w:pPr>
      <w:r>
        <w:t xml:space="preserve">Enter the User Name and click </w:t>
      </w:r>
      <w:r>
        <w:rPr>
          <w:b/>
        </w:rPr>
        <w:t>Associate User</w:t>
      </w:r>
      <w:r>
        <w:t>.</w:t>
      </w:r>
    </w:p>
    <w:p w:rsidR="004B4557" w:rsidRDefault="004B4557">
      <w:pPr>
        <w:spacing w:after="0" w:line="240" w:lineRule="auto"/>
      </w:pPr>
    </w:p>
    <w:p w:rsidR="004B4557" w:rsidRDefault="003D7FCE">
      <w:pPr>
        <w:spacing w:after="0" w:line="240" w:lineRule="auto"/>
      </w:pPr>
      <w:r>
        <w:rPr>
          <w:noProof/>
        </w:rPr>
        <w:drawing>
          <wp:inline distT="0" distB="0" distL="0" distR="0" wp14:anchorId="471407BD" wp14:editId="6679CAD4">
            <wp:extent cx="3219450" cy="170535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7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57" w:rsidRDefault="004B4557">
      <w:pPr>
        <w:spacing w:after="0" w:line="240" w:lineRule="auto"/>
      </w:pPr>
    </w:p>
    <w:p w:rsidR="004B4557" w:rsidRPr="004B4557" w:rsidRDefault="004B4557">
      <w:pPr>
        <w:spacing w:after="0" w:line="240" w:lineRule="auto"/>
      </w:pPr>
      <w:r>
        <w:t xml:space="preserve">Following either method above, the following confirmation will appear. In case the User Association ever needs to be removed, click </w:t>
      </w:r>
      <w:r w:rsidR="003D7FCE">
        <w:rPr>
          <w:b/>
        </w:rPr>
        <w:t>Remove</w:t>
      </w:r>
      <w:r>
        <w:t>.</w:t>
      </w:r>
    </w:p>
    <w:p w:rsidR="004B4557" w:rsidRDefault="004B4557">
      <w:pPr>
        <w:spacing w:after="0" w:line="240" w:lineRule="auto"/>
      </w:pPr>
    </w:p>
    <w:p w:rsidR="004B4557" w:rsidRDefault="003D7FCE">
      <w:pPr>
        <w:spacing w:after="0" w:line="240" w:lineRule="auto"/>
      </w:pPr>
      <w:r>
        <w:rPr>
          <w:noProof/>
        </w:rPr>
        <w:drawing>
          <wp:inline distT="0" distB="0" distL="0" distR="0" wp14:anchorId="696719CE" wp14:editId="3355D82B">
            <wp:extent cx="4600575" cy="1324679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001" cy="132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2"/>
      <w:bookmarkEnd w:id="3"/>
    </w:p>
    <w:sectPr w:rsidR="004B4557" w:rsidSect="003D7FC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99D" w:rsidRDefault="0059399D" w:rsidP="00786F2C">
      <w:pPr>
        <w:spacing w:after="0" w:line="240" w:lineRule="auto"/>
      </w:pPr>
      <w:r>
        <w:separator/>
      </w:r>
    </w:p>
  </w:endnote>
  <w:endnote w:type="continuationSeparator" w:id="0">
    <w:p w:rsidR="0059399D" w:rsidRDefault="0059399D" w:rsidP="0078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4967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4984" w:rsidRDefault="0039297F" w:rsidP="0039297F">
        <w:pPr>
          <w:pStyle w:val="Footer"/>
          <w:tabs>
            <w:tab w:val="left" w:pos="4050"/>
            <w:tab w:val="left" w:pos="7200"/>
            <w:tab w:val="left" w:pos="7740"/>
            <w:tab w:val="left" w:pos="7920"/>
          </w:tabs>
          <w:jc w:val="center"/>
        </w:pPr>
        <w:r w:rsidRPr="003872E2">
          <w:rPr>
            <w:noProof/>
          </w:rPr>
          <w:drawing>
            <wp:anchor distT="0" distB="0" distL="114300" distR="114300" simplePos="0" relativeHeight="251670016" behindDoc="0" locked="0" layoutInCell="1" allowOverlap="1" wp14:anchorId="6E11C6CB" wp14:editId="3B04444B">
              <wp:simplePos x="0" y="0"/>
              <wp:positionH relativeFrom="margin">
                <wp:posOffset>-278130</wp:posOffset>
              </wp:positionH>
              <wp:positionV relativeFrom="paragraph">
                <wp:posOffset>27305</wp:posOffset>
              </wp:positionV>
              <wp:extent cx="2011045" cy="400050"/>
              <wp:effectExtent l="0" t="0" r="8255" b="0"/>
              <wp:wrapNone/>
              <wp:docPr id="40" name="Picture 40" descr="C:\Users\Will\Downloads\CareEvolutionLogo2460x48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Will\Downloads\CareEvolutionLogo2460x489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104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tab/>
        </w:r>
        <w:r>
          <w:tab/>
        </w:r>
        <w:r w:rsidR="00B34984">
          <w:fldChar w:fldCharType="begin"/>
        </w:r>
        <w:r w:rsidR="00B34984">
          <w:instrText xml:space="preserve"> PAGE   \* MERGEFORMAT </w:instrText>
        </w:r>
        <w:r w:rsidR="00B34984">
          <w:fldChar w:fldCharType="separate"/>
        </w:r>
        <w:r w:rsidR="00607DC2">
          <w:rPr>
            <w:noProof/>
          </w:rPr>
          <w:t>1</w:t>
        </w:r>
        <w:r w:rsidR="00B34984">
          <w:rPr>
            <w:noProof/>
          </w:rPr>
          <w:fldChar w:fldCharType="end"/>
        </w:r>
        <w:r>
          <w:rPr>
            <w:noProof/>
          </w:rPr>
          <w:t xml:space="preserve">                        </w:t>
        </w:r>
        <w:r>
          <w:rPr>
            <w:noProof/>
          </w:rPr>
          <w:tab/>
        </w:r>
        <w:r>
          <w:rPr>
            <w:noProof/>
          </w:rPr>
          <w:tab/>
        </w:r>
        <w:r>
          <w:t>September 2013</w:t>
        </w:r>
        <w:r>
          <w:rPr>
            <w:noProof/>
          </w:rPr>
          <w:t xml:space="preserve">                           </w:t>
        </w:r>
      </w:p>
    </w:sdtContent>
  </w:sdt>
  <w:p w:rsidR="00460AA3" w:rsidRDefault="0039297F" w:rsidP="0039297F">
    <w:pPr>
      <w:pStyle w:val="Footer"/>
      <w:tabs>
        <w:tab w:val="clear" w:pos="4680"/>
      </w:tabs>
      <w:ind w:left="360"/>
    </w:pPr>
    <w:r>
      <w:t xml:space="preserve">                             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99D" w:rsidRDefault="0059399D" w:rsidP="00786F2C">
      <w:pPr>
        <w:spacing w:after="0" w:line="240" w:lineRule="auto"/>
      </w:pPr>
      <w:r>
        <w:separator/>
      </w:r>
    </w:p>
  </w:footnote>
  <w:footnote w:type="continuationSeparator" w:id="0">
    <w:p w:rsidR="0059399D" w:rsidRDefault="0059399D" w:rsidP="00786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AA3" w:rsidRDefault="003D7FCE" w:rsidP="00C36F2C">
    <w:pPr>
      <w:pStyle w:val="Header"/>
      <w:pBdr>
        <w:between w:val="single" w:sz="4" w:space="1" w:color="4F81BD"/>
      </w:pBdr>
      <w:spacing w:line="276" w:lineRule="auto"/>
      <w:jc w:val="center"/>
    </w:pPr>
    <w:r>
      <w:t>Patient Portal Account Creation User Guide</w:t>
    </w:r>
  </w:p>
  <w:p w:rsidR="00460AA3" w:rsidRDefault="00C36F2C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0751950" wp14:editId="4758E336">
              <wp:simplePos x="0" y="0"/>
              <wp:positionH relativeFrom="column">
                <wp:posOffset>19050</wp:posOffset>
              </wp:positionH>
              <wp:positionV relativeFrom="paragraph">
                <wp:posOffset>51434</wp:posOffset>
              </wp:positionV>
              <wp:extent cx="5943600" cy="0"/>
              <wp:effectExtent l="0" t="19050" r="0" b="190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ysClr val="window" lastClr="FFFFFF">
                            <a:lumMod val="95000"/>
                            <a:lumOff val="0"/>
                          </a:sys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1D1C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5pt;margin-top:4.05pt;width:468pt;height:0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" strokecolor="#f2f2f2" strokeweight="3pt">
              <v:shadow color="#7f7f7f [1601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7584"/>
    <w:multiLevelType w:val="hybridMultilevel"/>
    <w:tmpl w:val="232A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35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996C57"/>
    <w:multiLevelType w:val="multilevel"/>
    <w:tmpl w:val="4EE4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721AA"/>
    <w:multiLevelType w:val="multilevel"/>
    <w:tmpl w:val="8D92A8A4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4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A563821"/>
    <w:multiLevelType w:val="hybridMultilevel"/>
    <w:tmpl w:val="F29035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43C79"/>
    <w:multiLevelType w:val="hybridMultilevel"/>
    <w:tmpl w:val="82FA3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6140B0"/>
    <w:multiLevelType w:val="hybridMultilevel"/>
    <w:tmpl w:val="B7E42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670145"/>
    <w:multiLevelType w:val="hybridMultilevel"/>
    <w:tmpl w:val="DB42F0E4"/>
    <w:lvl w:ilvl="0" w:tplc="3F38AC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E1169B"/>
    <w:multiLevelType w:val="hybridMultilevel"/>
    <w:tmpl w:val="326A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F773C0"/>
    <w:multiLevelType w:val="hybridMultilevel"/>
    <w:tmpl w:val="BB3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B66201"/>
    <w:multiLevelType w:val="hybridMultilevel"/>
    <w:tmpl w:val="16D4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923EA"/>
    <w:multiLevelType w:val="hybridMultilevel"/>
    <w:tmpl w:val="876CA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5F508B5"/>
    <w:multiLevelType w:val="hybridMultilevel"/>
    <w:tmpl w:val="7962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600A52"/>
    <w:multiLevelType w:val="hybridMultilevel"/>
    <w:tmpl w:val="E6AE2DE8"/>
    <w:lvl w:ilvl="0" w:tplc="DA0A59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A84B5B"/>
    <w:multiLevelType w:val="hybridMultilevel"/>
    <w:tmpl w:val="76506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6136E14"/>
    <w:multiLevelType w:val="hybridMultilevel"/>
    <w:tmpl w:val="AAF86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B72757"/>
    <w:multiLevelType w:val="hybridMultilevel"/>
    <w:tmpl w:val="DDCA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552D73"/>
    <w:multiLevelType w:val="hybridMultilevel"/>
    <w:tmpl w:val="92929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6E47891"/>
    <w:multiLevelType w:val="multilevel"/>
    <w:tmpl w:val="43B28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9540E02"/>
    <w:multiLevelType w:val="multilevel"/>
    <w:tmpl w:val="C9E0193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4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59536D"/>
    <w:multiLevelType w:val="hybridMultilevel"/>
    <w:tmpl w:val="326A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956599"/>
    <w:multiLevelType w:val="hybridMultilevel"/>
    <w:tmpl w:val="D8801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360996"/>
    <w:multiLevelType w:val="hybridMultilevel"/>
    <w:tmpl w:val="DE50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E59E8"/>
    <w:multiLevelType w:val="multilevel"/>
    <w:tmpl w:val="C2F4BB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57423F66"/>
    <w:multiLevelType w:val="multilevel"/>
    <w:tmpl w:val="B3F43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8A85F11"/>
    <w:multiLevelType w:val="hybridMultilevel"/>
    <w:tmpl w:val="BC488A30"/>
    <w:lvl w:ilvl="0" w:tplc="DA0A59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27C75"/>
    <w:multiLevelType w:val="hybridMultilevel"/>
    <w:tmpl w:val="002AC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8E062EF"/>
    <w:multiLevelType w:val="hybridMultilevel"/>
    <w:tmpl w:val="B81ED69C"/>
    <w:lvl w:ilvl="0" w:tplc="3F38AC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7495A"/>
    <w:multiLevelType w:val="hybridMultilevel"/>
    <w:tmpl w:val="67A0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3F7812"/>
    <w:multiLevelType w:val="multilevel"/>
    <w:tmpl w:val="7A1022D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4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61345EEA"/>
    <w:multiLevelType w:val="multilevel"/>
    <w:tmpl w:val="398042A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4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687949FB"/>
    <w:multiLevelType w:val="hybridMultilevel"/>
    <w:tmpl w:val="AB960358"/>
    <w:lvl w:ilvl="0" w:tplc="5216B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DB1F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E2D757B"/>
    <w:multiLevelType w:val="hybridMultilevel"/>
    <w:tmpl w:val="910A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124D4A"/>
    <w:multiLevelType w:val="multilevel"/>
    <w:tmpl w:val="AD16C130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729A5C34"/>
    <w:multiLevelType w:val="hybridMultilevel"/>
    <w:tmpl w:val="1BCA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E46517"/>
    <w:multiLevelType w:val="hybridMultilevel"/>
    <w:tmpl w:val="A8F44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F7E582C"/>
    <w:multiLevelType w:val="multilevel"/>
    <w:tmpl w:val="A1FE21B2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9"/>
  </w:num>
  <w:num w:numId="5">
    <w:abstractNumId w:val="26"/>
  </w:num>
  <w:num w:numId="6">
    <w:abstractNumId w:val="32"/>
  </w:num>
  <w:num w:numId="7">
    <w:abstractNumId w:val="14"/>
  </w:num>
  <w:num w:numId="8">
    <w:abstractNumId w:val="9"/>
  </w:num>
  <w:num w:numId="9">
    <w:abstractNumId w:val="27"/>
  </w:num>
  <w:num w:numId="10">
    <w:abstractNumId w:val="34"/>
  </w:num>
  <w:num w:numId="11">
    <w:abstractNumId w:val="39"/>
  </w:num>
  <w:num w:numId="12">
    <w:abstractNumId w:val="31"/>
  </w:num>
  <w:num w:numId="13">
    <w:abstractNumId w:val="20"/>
  </w:num>
  <w:num w:numId="14">
    <w:abstractNumId w:val="3"/>
  </w:num>
  <w:num w:numId="15">
    <w:abstractNumId w:val="36"/>
  </w:num>
  <w:num w:numId="16">
    <w:abstractNumId w:val="16"/>
  </w:num>
  <w:num w:numId="17">
    <w:abstractNumId w:val="22"/>
  </w:num>
  <w:num w:numId="18">
    <w:abstractNumId w:val="21"/>
  </w:num>
  <w:num w:numId="19">
    <w:abstractNumId w:val="8"/>
  </w:num>
  <w:num w:numId="20">
    <w:abstractNumId w:val="33"/>
  </w:num>
  <w:num w:numId="21">
    <w:abstractNumId w:val="0"/>
  </w:num>
  <w:num w:numId="22">
    <w:abstractNumId w:val="11"/>
  </w:num>
  <w:num w:numId="23">
    <w:abstractNumId w:val="17"/>
  </w:num>
  <w:num w:numId="24">
    <w:abstractNumId w:val="25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37"/>
  </w:num>
  <w:num w:numId="28">
    <w:abstractNumId w:val="38"/>
  </w:num>
  <w:num w:numId="29">
    <w:abstractNumId w:val="5"/>
  </w:num>
  <w:num w:numId="30">
    <w:abstractNumId w:val="23"/>
  </w:num>
  <w:num w:numId="31">
    <w:abstractNumId w:val="10"/>
  </w:num>
  <w:num w:numId="32">
    <w:abstractNumId w:val="29"/>
  </w:num>
  <w:num w:numId="33">
    <w:abstractNumId w:val="7"/>
  </w:num>
  <w:num w:numId="34">
    <w:abstractNumId w:val="15"/>
  </w:num>
  <w:num w:numId="35">
    <w:abstractNumId w:val="18"/>
  </w:num>
  <w:num w:numId="36">
    <w:abstractNumId w:val="6"/>
  </w:num>
  <w:num w:numId="37">
    <w:abstractNumId w:val="12"/>
  </w:num>
  <w:num w:numId="38">
    <w:abstractNumId w:val="28"/>
  </w:num>
  <w:num w:numId="39">
    <w:abstractNumId w:val="35"/>
  </w:num>
  <w:num w:numId="40">
    <w:abstractNumId w:val="24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F2C"/>
    <w:rsid w:val="00011844"/>
    <w:rsid w:val="00011E9A"/>
    <w:rsid w:val="00012A5B"/>
    <w:rsid w:val="00014503"/>
    <w:rsid w:val="00015F4B"/>
    <w:rsid w:val="00015F53"/>
    <w:rsid w:val="000305A6"/>
    <w:rsid w:val="000306D8"/>
    <w:rsid w:val="00060BC0"/>
    <w:rsid w:val="000751F3"/>
    <w:rsid w:val="000822FF"/>
    <w:rsid w:val="00082597"/>
    <w:rsid w:val="00094F05"/>
    <w:rsid w:val="00094F99"/>
    <w:rsid w:val="00095E09"/>
    <w:rsid w:val="000A273C"/>
    <w:rsid w:val="000A4CC9"/>
    <w:rsid w:val="000E4050"/>
    <w:rsid w:val="000E56E0"/>
    <w:rsid w:val="00106EEA"/>
    <w:rsid w:val="0010798B"/>
    <w:rsid w:val="00111232"/>
    <w:rsid w:val="00116B94"/>
    <w:rsid w:val="001345E4"/>
    <w:rsid w:val="00146D48"/>
    <w:rsid w:val="00150588"/>
    <w:rsid w:val="00152C77"/>
    <w:rsid w:val="00156B54"/>
    <w:rsid w:val="00167D62"/>
    <w:rsid w:val="001714FE"/>
    <w:rsid w:val="00171D3A"/>
    <w:rsid w:val="00180D3C"/>
    <w:rsid w:val="00182790"/>
    <w:rsid w:val="001834F0"/>
    <w:rsid w:val="0018486B"/>
    <w:rsid w:val="001861D2"/>
    <w:rsid w:val="00190C79"/>
    <w:rsid w:val="0019130C"/>
    <w:rsid w:val="00197B2B"/>
    <w:rsid w:val="001A72C5"/>
    <w:rsid w:val="001B1BF0"/>
    <w:rsid w:val="001B2511"/>
    <w:rsid w:val="001B510A"/>
    <w:rsid w:val="001B71CB"/>
    <w:rsid w:val="001B7B2B"/>
    <w:rsid w:val="001C0020"/>
    <w:rsid w:val="001C198F"/>
    <w:rsid w:val="001C34F0"/>
    <w:rsid w:val="001C7153"/>
    <w:rsid w:val="001C7C47"/>
    <w:rsid w:val="001D23B0"/>
    <w:rsid w:val="001D281B"/>
    <w:rsid w:val="001D4708"/>
    <w:rsid w:val="001D5664"/>
    <w:rsid w:val="001F217C"/>
    <w:rsid w:val="001F7F1D"/>
    <w:rsid w:val="00206AF9"/>
    <w:rsid w:val="00212304"/>
    <w:rsid w:val="00212CA5"/>
    <w:rsid w:val="002131F1"/>
    <w:rsid w:val="00213730"/>
    <w:rsid w:val="00214084"/>
    <w:rsid w:val="00215C90"/>
    <w:rsid w:val="00221A47"/>
    <w:rsid w:val="00223B1D"/>
    <w:rsid w:val="0022598D"/>
    <w:rsid w:val="00232FE0"/>
    <w:rsid w:val="00251FC0"/>
    <w:rsid w:val="00257C90"/>
    <w:rsid w:val="00263581"/>
    <w:rsid w:val="00263A8E"/>
    <w:rsid w:val="00263C0E"/>
    <w:rsid w:val="00266402"/>
    <w:rsid w:val="002672DA"/>
    <w:rsid w:val="00267604"/>
    <w:rsid w:val="00267EF4"/>
    <w:rsid w:val="00267F20"/>
    <w:rsid w:val="002716B8"/>
    <w:rsid w:val="002748CE"/>
    <w:rsid w:val="00287F44"/>
    <w:rsid w:val="00290D4D"/>
    <w:rsid w:val="00293923"/>
    <w:rsid w:val="002A595A"/>
    <w:rsid w:val="002A737E"/>
    <w:rsid w:val="002B1D8A"/>
    <w:rsid w:val="002C1AE5"/>
    <w:rsid w:val="002C35E5"/>
    <w:rsid w:val="002D3D92"/>
    <w:rsid w:val="002E1C2D"/>
    <w:rsid w:val="002E5616"/>
    <w:rsid w:val="002F3731"/>
    <w:rsid w:val="002F531A"/>
    <w:rsid w:val="002F78FB"/>
    <w:rsid w:val="003029FA"/>
    <w:rsid w:val="00307044"/>
    <w:rsid w:val="003129EC"/>
    <w:rsid w:val="003211AD"/>
    <w:rsid w:val="003228C7"/>
    <w:rsid w:val="00323389"/>
    <w:rsid w:val="00326B30"/>
    <w:rsid w:val="00331077"/>
    <w:rsid w:val="00332D26"/>
    <w:rsid w:val="00333EA4"/>
    <w:rsid w:val="003369EC"/>
    <w:rsid w:val="0033755D"/>
    <w:rsid w:val="00355C7C"/>
    <w:rsid w:val="0036528E"/>
    <w:rsid w:val="003719A9"/>
    <w:rsid w:val="00373064"/>
    <w:rsid w:val="00376E65"/>
    <w:rsid w:val="0037754B"/>
    <w:rsid w:val="00381996"/>
    <w:rsid w:val="0039297F"/>
    <w:rsid w:val="0039307C"/>
    <w:rsid w:val="00396A1C"/>
    <w:rsid w:val="003A1E87"/>
    <w:rsid w:val="003A24FF"/>
    <w:rsid w:val="003A6BC1"/>
    <w:rsid w:val="003C3462"/>
    <w:rsid w:val="003C7A2B"/>
    <w:rsid w:val="003D0141"/>
    <w:rsid w:val="003D4C33"/>
    <w:rsid w:val="003D7FCE"/>
    <w:rsid w:val="003E483B"/>
    <w:rsid w:val="003E4DFF"/>
    <w:rsid w:val="003F10BD"/>
    <w:rsid w:val="003F2699"/>
    <w:rsid w:val="003F6C0D"/>
    <w:rsid w:val="00402EB2"/>
    <w:rsid w:val="00415851"/>
    <w:rsid w:val="0042174F"/>
    <w:rsid w:val="004333DD"/>
    <w:rsid w:val="00442AEA"/>
    <w:rsid w:val="00450C93"/>
    <w:rsid w:val="0045138F"/>
    <w:rsid w:val="004526CB"/>
    <w:rsid w:val="004531F4"/>
    <w:rsid w:val="0046054A"/>
    <w:rsid w:val="00460AA3"/>
    <w:rsid w:val="00462FCB"/>
    <w:rsid w:val="00464145"/>
    <w:rsid w:val="004945C5"/>
    <w:rsid w:val="004A26D8"/>
    <w:rsid w:val="004A3CBA"/>
    <w:rsid w:val="004A3DC8"/>
    <w:rsid w:val="004A4410"/>
    <w:rsid w:val="004A4DD2"/>
    <w:rsid w:val="004A6759"/>
    <w:rsid w:val="004A6F6A"/>
    <w:rsid w:val="004B2719"/>
    <w:rsid w:val="004B3188"/>
    <w:rsid w:val="004B42A5"/>
    <w:rsid w:val="004B4557"/>
    <w:rsid w:val="004C48AB"/>
    <w:rsid w:val="004C6055"/>
    <w:rsid w:val="004D3CBE"/>
    <w:rsid w:val="004E0527"/>
    <w:rsid w:val="004F01B8"/>
    <w:rsid w:val="004F0A7B"/>
    <w:rsid w:val="004F2CB1"/>
    <w:rsid w:val="004F3FA8"/>
    <w:rsid w:val="004F4F6C"/>
    <w:rsid w:val="004F7A84"/>
    <w:rsid w:val="005008BB"/>
    <w:rsid w:val="00501FCE"/>
    <w:rsid w:val="005025A1"/>
    <w:rsid w:val="00503DDA"/>
    <w:rsid w:val="00507418"/>
    <w:rsid w:val="00510B02"/>
    <w:rsid w:val="00512960"/>
    <w:rsid w:val="0051450F"/>
    <w:rsid w:val="00514636"/>
    <w:rsid w:val="0052112E"/>
    <w:rsid w:val="005326CA"/>
    <w:rsid w:val="00534DB9"/>
    <w:rsid w:val="0053543C"/>
    <w:rsid w:val="005354B2"/>
    <w:rsid w:val="00535C38"/>
    <w:rsid w:val="00542946"/>
    <w:rsid w:val="00547B09"/>
    <w:rsid w:val="00556E91"/>
    <w:rsid w:val="0056163D"/>
    <w:rsid w:val="0056566F"/>
    <w:rsid w:val="005662EA"/>
    <w:rsid w:val="005703CB"/>
    <w:rsid w:val="00575AAA"/>
    <w:rsid w:val="005814DE"/>
    <w:rsid w:val="00586888"/>
    <w:rsid w:val="0059399D"/>
    <w:rsid w:val="00593CA3"/>
    <w:rsid w:val="00595182"/>
    <w:rsid w:val="005A28BC"/>
    <w:rsid w:val="005B209D"/>
    <w:rsid w:val="005B3C7C"/>
    <w:rsid w:val="005D08E8"/>
    <w:rsid w:val="005D295D"/>
    <w:rsid w:val="005E0851"/>
    <w:rsid w:val="005E1FDF"/>
    <w:rsid w:val="005E41E7"/>
    <w:rsid w:val="005F12FA"/>
    <w:rsid w:val="005F1866"/>
    <w:rsid w:val="00606639"/>
    <w:rsid w:val="00607DC2"/>
    <w:rsid w:val="0061016E"/>
    <w:rsid w:val="00613943"/>
    <w:rsid w:val="006153BC"/>
    <w:rsid w:val="00617BBA"/>
    <w:rsid w:val="00630091"/>
    <w:rsid w:val="00632222"/>
    <w:rsid w:val="00642238"/>
    <w:rsid w:val="00646BCB"/>
    <w:rsid w:val="00647C4A"/>
    <w:rsid w:val="006511D7"/>
    <w:rsid w:val="00652A6F"/>
    <w:rsid w:val="00652DC7"/>
    <w:rsid w:val="00656097"/>
    <w:rsid w:val="0066275F"/>
    <w:rsid w:val="00665841"/>
    <w:rsid w:val="00683580"/>
    <w:rsid w:val="006923E4"/>
    <w:rsid w:val="006973E5"/>
    <w:rsid w:val="006B58F9"/>
    <w:rsid w:val="006C064F"/>
    <w:rsid w:val="006C7AF5"/>
    <w:rsid w:val="006D3DE0"/>
    <w:rsid w:val="006D46A5"/>
    <w:rsid w:val="006D79CC"/>
    <w:rsid w:val="006E2BAB"/>
    <w:rsid w:val="006E3F3F"/>
    <w:rsid w:val="006E62F6"/>
    <w:rsid w:val="006E77C7"/>
    <w:rsid w:val="006E7D02"/>
    <w:rsid w:val="006E7FD7"/>
    <w:rsid w:val="006F2A43"/>
    <w:rsid w:val="006F59FC"/>
    <w:rsid w:val="007050E6"/>
    <w:rsid w:val="00706EDB"/>
    <w:rsid w:val="0071057F"/>
    <w:rsid w:val="00717724"/>
    <w:rsid w:val="00717994"/>
    <w:rsid w:val="00724DBC"/>
    <w:rsid w:val="00726A60"/>
    <w:rsid w:val="007322B4"/>
    <w:rsid w:val="007327C8"/>
    <w:rsid w:val="007333BB"/>
    <w:rsid w:val="0074169F"/>
    <w:rsid w:val="00751FBC"/>
    <w:rsid w:val="007556FA"/>
    <w:rsid w:val="007629C5"/>
    <w:rsid w:val="00780F8E"/>
    <w:rsid w:val="00781CF7"/>
    <w:rsid w:val="00782AB0"/>
    <w:rsid w:val="00783435"/>
    <w:rsid w:val="00783769"/>
    <w:rsid w:val="00786CEE"/>
    <w:rsid w:val="00786F2C"/>
    <w:rsid w:val="00792F79"/>
    <w:rsid w:val="00793218"/>
    <w:rsid w:val="00794BFD"/>
    <w:rsid w:val="007961FE"/>
    <w:rsid w:val="007A4DE4"/>
    <w:rsid w:val="007A7744"/>
    <w:rsid w:val="007A7B8D"/>
    <w:rsid w:val="007A7EA0"/>
    <w:rsid w:val="007B3C78"/>
    <w:rsid w:val="007B50A7"/>
    <w:rsid w:val="007B64C8"/>
    <w:rsid w:val="007B65A4"/>
    <w:rsid w:val="007C30DE"/>
    <w:rsid w:val="007C3175"/>
    <w:rsid w:val="007C4996"/>
    <w:rsid w:val="007D01F3"/>
    <w:rsid w:val="007D0A3E"/>
    <w:rsid w:val="007D296A"/>
    <w:rsid w:val="007D2D01"/>
    <w:rsid w:val="007E16E2"/>
    <w:rsid w:val="007E20CF"/>
    <w:rsid w:val="007E2F35"/>
    <w:rsid w:val="007F23A2"/>
    <w:rsid w:val="00804467"/>
    <w:rsid w:val="00807794"/>
    <w:rsid w:val="008113E0"/>
    <w:rsid w:val="0081602D"/>
    <w:rsid w:val="00825754"/>
    <w:rsid w:val="00830E8C"/>
    <w:rsid w:val="00846B20"/>
    <w:rsid w:val="0086037A"/>
    <w:rsid w:val="00860784"/>
    <w:rsid w:val="00870EE7"/>
    <w:rsid w:val="00886484"/>
    <w:rsid w:val="00890985"/>
    <w:rsid w:val="00892595"/>
    <w:rsid w:val="0089284C"/>
    <w:rsid w:val="008930BA"/>
    <w:rsid w:val="00893E1A"/>
    <w:rsid w:val="008A133B"/>
    <w:rsid w:val="008A1DC5"/>
    <w:rsid w:val="008B49EA"/>
    <w:rsid w:val="008B62AD"/>
    <w:rsid w:val="008C350C"/>
    <w:rsid w:val="008D1CEA"/>
    <w:rsid w:val="008D2F31"/>
    <w:rsid w:val="008D32A1"/>
    <w:rsid w:val="008D534D"/>
    <w:rsid w:val="008D66DE"/>
    <w:rsid w:val="008E38B9"/>
    <w:rsid w:val="008E5F99"/>
    <w:rsid w:val="008F3C10"/>
    <w:rsid w:val="008F5B4D"/>
    <w:rsid w:val="00900375"/>
    <w:rsid w:val="009153A7"/>
    <w:rsid w:val="00922DE0"/>
    <w:rsid w:val="0092472F"/>
    <w:rsid w:val="0093306B"/>
    <w:rsid w:val="00933781"/>
    <w:rsid w:val="009363C9"/>
    <w:rsid w:val="00945162"/>
    <w:rsid w:val="00953763"/>
    <w:rsid w:val="00956AD6"/>
    <w:rsid w:val="00960237"/>
    <w:rsid w:val="0096594B"/>
    <w:rsid w:val="0097117F"/>
    <w:rsid w:val="009712BA"/>
    <w:rsid w:val="00972B18"/>
    <w:rsid w:val="009732DD"/>
    <w:rsid w:val="00982825"/>
    <w:rsid w:val="009831C0"/>
    <w:rsid w:val="00991FEF"/>
    <w:rsid w:val="00994797"/>
    <w:rsid w:val="009A069E"/>
    <w:rsid w:val="009A4081"/>
    <w:rsid w:val="009A7039"/>
    <w:rsid w:val="009B1FBB"/>
    <w:rsid w:val="009B39BF"/>
    <w:rsid w:val="009B5197"/>
    <w:rsid w:val="009B5CB8"/>
    <w:rsid w:val="009C16BD"/>
    <w:rsid w:val="009C3BCF"/>
    <w:rsid w:val="009D1081"/>
    <w:rsid w:val="009D29DD"/>
    <w:rsid w:val="009D3D2E"/>
    <w:rsid w:val="009D5BF4"/>
    <w:rsid w:val="009D5FFC"/>
    <w:rsid w:val="009E09A9"/>
    <w:rsid w:val="009E2D7C"/>
    <w:rsid w:val="009E2E4E"/>
    <w:rsid w:val="009E4FA8"/>
    <w:rsid w:val="00A1467A"/>
    <w:rsid w:val="00A306F7"/>
    <w:rsid w:val="00A4202C"/>
    <w:rsid w:val="00A43862"/>
    <w:rsid w:val="00A46E12"/>
    <w:rsid w:val="00A55772"/>
    <w:rsid w:val="00A56AA7"/>
    <w:rsid w:val="00A64D54"/>
    <w:rsid w:val="00A65DF6"/>
    <w:rsid w:val="00A67A9A"/>
    <w:rsid w:val="00A70A17"/>
    <w:rsid w:val="00A71C68"/>
    <w:rsid w:val="00A73459"/>
    <w:rsid w:val="00A81026"/>
    <w:rsid w:val="00A83870"/>
    <w:rsid w:val="00A95568"/>
    <w:rsid w:val="00A973DC"/>
    <w:rsid w:val="00A9785B"/>
    <w:rsid w:val="00AA1177"/>
    <w:rsid w:val="00AA1D0A"/>
    <w:rsid w:val="00AA58E0"/>
    <w:rsid w:val="00AA759F"/>
    <w:rsid w:val="00AA7A53"/>
    <w:rsid w:val="00AB1545"/>
    <w:rsid w:val="00AB1F15"/>
    <w:rsid w:val="00AC0836"/>
    <w:rsid w:val="00AC214A"/>
    <w:rsid w:val="00AC3B2F"/>
    <w:rsid w:val="00AC3D78"/>
    <w:rsid w:val="00AC460D"/>
    <w:rsid w:val="00AC4BAB"/>
    <w:rsid w:val="00AC62E3"/>
    <w:rsid w:val="00AC7E98"/>
    <w:rsid w:val="00AD0889"/>
    <w:rsid w:val="00AD1042"/>
    <w:rsid w:val="00AD22A4"/>
    <w:rsid w:val="00AE0D26"/>
    <w:rsid w:val="00AE42CB"/>
    <w:rsid w:val="00AE4A9B"/>
    <w:rsid w:val="00AE4D2C"/>
    <w:rsid w:val="00AE5843"/>
    <w:rsid w:val="00AE7B36"/>
    <w:rsid w:val="00AF098C"/>
    <w:rsid w:val="00AF4939"/>
    <w:rsid w:val="00B04E5C"/>
    <w:rsid w:val="00B10DCF"/>
    <w:rsid w:val="00B11D9C"/>
    <w:rsid w:val="00B15170"/>
    <w:rsid w:val="00B2042A"/>
    <w:rsid w:val="00B217A2"/>
    <w:rsid w:val="00B304ED"/>
    <w:rsid w:val="00B33736"/>
    <w:rsid w:val="00B34984"/>
    <w:rsid w:val="00B40594"/>
    <w:rsid w:val="00B419BC"/>
    <w:rsid w:val="00B43209"/>
    <w:rsid w:val="00B4337A"/>
    <w:rsid w:val="00B45209"/>
    <w:rsid w:val="00B4605A"/>
    <w:rsid w:val="00B5311F"/>
    <w:rsid w:val="00B60999"/>
    <w:rsid w:val="00B60E50"/>
    <w:rsid w:val="00B726FB"/>
    <w:rsid w:val="00B76548"/>
    <w:rsid w:val="00B919B4"/>
    <w:rsid w:val="00B91F17"/>
    <w:rsid w:val="00B97F79"/>
    <w:rsid w:val="00BA39B4"/>
    <w:rsid w:val="00BA3B31"/>
    <w:rsid w:val="00BA3DC2"/>
    <w:rsid w:val="00BB3A49"/>
    <w:rsid w:val="00BC1E6F"/>
    <w:rsid w:val="00BC4613"/>
    <w:rsid w:val="00BC4EBA"/>
    <w:rsid w:val="00BC5597"/>
    <w:rsid w:val="00BD73CF"/>
    <w:rsid w:val="00BE1D37"/>
    <w:rsid w:val="00BF27E8"/>
    <w:rsid w:val="00BF2C69"/>
    <w:rsid w:val="00BF570F"/>
    <w:rsid w:val="00BF5AF1"/>
    <w:rsid w:val="00C01F9B"/>
    <w:rsid w:val="00C070A0"/>
    <w:rsid w:val="00C148AE"/>
    <w:rsid w:val="00C322C5"/>
    <w:rsid w:val="00C33884"/>
    <w:rsid w:val="00C36F2C"/>
    <w:rsid w:val="00C37930"/>
    <w:rsid w:val="00C42C52"/>
    <w:rsid w:val="00C42F6F"/>
    <w:rsid w:val="00C45D4A"/>
    <w:rsid w:val="00C46DD6"/>
    <w:rsid w:val="00C5319C"/>
    <w:rsid w:val="00C56480"/>
    <w:rsid w:val="00C5670E"/>
    <w:rsid w:val="00C57C93"/>
    <w:rsid w:val="00C61179"/>
    <w:rsid w:val="00C64AB1"/>
    <w:rsid w:val="00C67829"/>
    <w:rsid w:val="00C71B18"/>
    <w:rsid w:val="00C77548"/>
    <w:rsid w:val="00C82537"/>
    <w:rsid w:val="00C82C67"/>
    <w:rsid w:val="00C926B9"/>
    <w:rsid w:val="00CA3EF8"/>
    <w:rsid w:val="00CA63E6"/>
    <w:rsid w:val="00CA7378"/>
    <w:rsid w:val="00CB01A6"/>
    <w:rsid w:val="00CB42DA"/>
    <w:rsid w:val="00CB4C79"/>
    <w:rsid w:val="00CB7361"/>
    <w:rsid w:val="00CB7F47"/>
    <w:rsid w:val="00CC47A4"/>
    <w:rsid w:val="00CD497C"/>
    <w:rsid w:val="00CE1B1A"/>
    <w:rsid w:val="00CE747A"/>
    <w:rsid w:val="00D0182E"/>
    <w:rsid w:val="00D01D20"/>
    <w:rsid w:val="00D0272B"/>
    <w:rsid w:val="00D05DE5"/>
    <w:rsid w:val="00D10C84"/>
    <w:rsid w:val="00D11654"/>
    <w:rsid w:val="00D22083"/>
    <w:rsid w:val="00D25385"/>
    <w:rsid w:val="00D32BE9"/>
    <w:rsid w:val="00D34380"/>
    <w:rsid w:val="00D44534"/>
    <w:rsid w:val="00D47EE3"/>
    <w:rsid w:val="00D53871"/>
    <w:rsid w:val="00D554F7"/>
    <w:rsid w:val="00D6194E"/>
    <w:rsid w:val="00D678D0"/>
    <w:rsid w:val="00D67FDC"/>
    <w:rsid w:val="00D72563"/>
    <w:rsid w:val="00D73243"/>
    <w:rsid w:val="00D7642A"/>
    <w:rsid w:val="00D806B9"/>
    <w:rsid w:val="00D81FBA"/>
    <w:rsid w:val="00D8734A"/>
    <w:rsid w:val="00D92CE8"/>
    <w:rsid w:val="00D9762E"/>
    <w:rsid w:val="00DA5BBE"/>
    <w:rsid w:val="00DA5C01"/>
    <w:rsid w:val="00DB15FF"/>
    <w:rsid w:val="00DB3DBB"/>
    <w:rsid w:val="00DB47AF"/>
    <w:rsid w:val="00DB5D47"/>
    <w:rsid w:val="00DC140E"/>
    <w:rsid w:val="00DC3981"/>
    <w:rsid w:val="00DC4876"/>
    <w:rsid w:val="00DD457D"/>
    <w:rsid w:val="00DD58A7"/>
    <w:rsid w:val="00DD6841"/>
    <w:rsid w:val="00DD727F"/>
    <w:rsid w:val="00DF733E"/>
    <w:rsid w:val="00E06B12"/>
    <w:rsid w:val="00E27562"/>
    <w:rsid w:val="00E3233F"/>
    <w:rsid w:val="00E42CD6"/>
    <w:rsid w:val="00E44065"/>
    <w:rsid w:val="00E51082"/>
    <w:rsid w:val="00E51AFE"/>
    <w:rsid w:val="00E545E8"/>
    <w:rsid w:val="00E63EA8"/>
    <w:rsid w:val="00E64F4B"/>
    <w:rsid w:val="00EA1BF3"/>
    <w:rsid w:val="00EB432D"/>
    <w:rsid w:val="00EC2105"/>
    <w:rsid w:val="00EC4029"/>
    <w:rsid w:val="00ED1A10"/>
    <w:rsid w:val="00EE0C19"/>
    <w:rsid w:val="00EE1990"/>
    <w:rsid w:val="00EE28CB"/>
    <w:rsid w:val="00EE4D39"/>
    <w:rsid w:val="00EE5577"/>
    <w:rsid w:val="00EF1C52"/>
    <w:rsid w:val="00EF4AE9"/>
    <w:rsid w:val="00F01CB1"/>
    <w:rsid w:val="00F13145"/>
    <w:rsid w:val="00F1675F"/>
    <w:rsid w:val="00F168A2"/>
    <w:rsid w:val="00F16DD8"/>
    <w:rsid w:val="00F24C26"/>
    <w:rsid w:val="00F42B3D"/>
    <w:rsid w:val="00F45072"/>
    <w:rsid w:val="00F45383"/>
    <w:rsid w:val="00F53BBB"/>
    <w:rsid w:val="00F56D77"/>
    <w:rsid w:val="00F61C21"/>
    <w:rsid w:val="00F70D7B"/>
    <w:rsid w:val="00F730AC"/>
    <w:rsid w:val="00F84B25"/>
    <w:rsid w:val="00F93D94"/>
    <w:rsid w:val="00F97164"/>
    <w:rsid w:val="00FA60AF"/>
    <w:rsid w:val="00FB6EAE"/>
    <w:rsid w:val="00FC0D0D"/>
    <w:rsid w:val="00FC1BA2"/>
    <w:rsid w:val="00FC76F3"/>
    <w:rsid w:val="00FD102A"/>
    <w:rsid w:val="00FD3CED"/>
    <w:rsid w:val="00FD3E85"/>
    <w:rsid w:val="00FD7388"/>
    <w:rsid w:val="00FD7664"/>
    <w:rsid w:val="00FE2F80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EA"/>
    <w:pPr>
      <w:keepNext/>
      <w:keepLines/>
      <w:spacing w:before="480" w:after="0"/>
      <w:outlineLvl w:val="0"/>
    </w:pPr>
    <w:rPr>
      <w:rFonts w:ascii="Cambria" w:hAnsi="Cambria"/>
      <w:b/>
      <w:bCs/>
      <w:caps/>
      <w:color w:val="59595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EA"/>
    <w:pPr>
      <w:keepNext/>
      <w:keepLines/>
      <w:spacing w:before="200" w:after="0"/>
      <w:outlineLvl w:val="1"/>
    </w:pPr>
    <w:rPr>
      <w:rFonts w:ascii="Cambria" w:hAnsi="Cambria"/>
      <w:b/>
      <w:bCs/>
      <w:caps/>
      <w:color w:val="59595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CEA"/>
    <w:pPr>
      <w:keepNext/>
      <w:keepLines/>
      <w:spacing w:before="200" w:after="0"/>
      <w:outlineLvl w:val="2"/>
    </w:pPr>
    <w:rPr>
      <w:rFonts w:ascii="Cambria" w:hAnsi="Cambria"/>
      <w:b/>
      <w:bCs/>
      <w:color w:val="59595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59"/>
    <w:pPr>
      <w:keepNext/>
      <w:keepLines/>
      <w:numPr>
        <w:ilvl w:val="3"/>
        <w:numId w:val="24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59"/>
    <w:pPr>
      <w:keepNext/>
      <w:keepLines/>
      <w:numPr>
        <w:ilvl w:val="4"/>
        <w:numId w:val="24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59"/>
    <w:pPr>
      <w:keepNext/>
      <w:keepLines/>
      <w:numPr>
        <w:ilvl w:val="5"/>
        <w:numId w:val="24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59"/>
    <w:pPr>
      <w:keepNext/>
      <w:keepLines/>
      <w:numPr>
        <w:ilvl w:val="6"/>
        <w:numId w:val="2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59"/>
    <w:pPr>
      <w:keepNext/>
      <w:keepLines/>
      <w:numPr>
        <w:ilvl w:val="7"/>
        <w:numId w:val="24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59"/>
    <w:pPr>
      <w:keepNext/>
      <w:keepLines/>
      <w:numPr>
        <w:ilvl w:val="8"/>
        <w:numId w:val="24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0A0"/>
    <w:pPr>
      <w:ind w:left="720"/>
      <w:contextualSpacing/>
    </w:pPr>
  </w:style>
  <w:style w:type="table" w:styleId="TableGrid">
    <w:name w:val="Table Grid"/>
    <w:basedOn w:val="TableNormal"/>
    <w:rsid w:val="005E08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94BF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94BF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8D1CEA"/>
    <w:rPr>
      <w:rFonts w:ascii="Cambria" w:eastAsia="Times New Roman" w:hAnsi="Cambria" w:cs="Times New Roman"/>
      <w:b/>
      <w:bCs/>
      <w:caps/>
      <w:color w:val="595959"/>
      <w:sz w:val="28"/>
      <w:szCs w:val="28"/>
    </w:rPr>
  </w:style>
  <w:style w:type="character" w:customStyle="1" w:styleId="Heading2Char">
    <w:name w:val="Heading 2 Char"/>
    <w:link w:val="Heading2"/>
    <w:uiPriority w:val="9"/>
    <w:rsid w:val="008D1CEA"/>
    <w:rPr>
      <w:rFonts w:ascii="Cambria" w:eastAsia="Times New Roman" w:hAnsi="Cambria" w:cs="Times New Roman"/>
      <w:b/>
      <w:bCs/>
      <w:caps/>
      <w:color w:val="595959"/>
      <w:sz w:val="26"/>
      <w:szCs w:val="26"/>
    </w:rPr>
  </w:style>
  <w:style w:type="character" w:styleId="Hyperlink">
    <w:name w:val="Hyperlink"/>
    <w:uiPriority w:val="99"/>
    <w:unhideWhenUsed/>
    <w:rsid w:val="00794B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58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2C"/>
  </w:style>
  <w:style w:type="paragraph" w:styleId="Footer">
    <w:name w:val="footer"/>
    <w:basedOn w:val="Normal"/>
    <w:link w:val="FooterChar"/>
    <w:uiPriority w:val="99"/>
    <w:unhideWhenUsed/>
    <w:rsid w:val="00786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2C"/>
  </w:style>
  <w:style w:type="character" w:customStyle="1" w:styleId="apple-style-span">
    <w:name w:val="apple-style-span"/>
    <w:basedOn w:val="DefaultParagraphFont"/>
    <w:rsid w:val="00094F99"/>
  </w:style>
  <w:style w:type="character" w:styleId="FollowedHyperlink">
    <w:name w:val="FollowedHyperlink"/>
    <w:uiPriority w:val="99"/>
    <w:semiHidden/>
    <w:unhideWhenUsed/>
    <w:rsid w:val="00AF4939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1C198F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1C198F"/>
    <w:rPr>
      <w:rFonts w:eastAsia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8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28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825"/>
    <w:pPr>
      <w:spacing w:after="100"/>
      <w:ind w:left="220"/>
    </w:pPr>
  </w:style>
  <w:style w:type="character" w:customStyle="1" w:styleId="Heading3Char">
    <w:name w:val="Heading 3 Char"/>
    <w:link w:val="Heading3"/>
    <w:uiPriority w:val="9"/>
    <w:rsid w:val="008D1CEA"/>
    <w:rPr>
      <w:rFonts w:ascii="Cambria" w:eastAsia="Times New Roman" w:hAnsi="Cambria" w:cs="Times New Roman"/>
      <w:b/>
      <w:bCs/>
      <w:color w:val="595959"/>
    </w:rPr>
  </w:style>
  <w:style w:type="paragraph" w:styleId="TOC3">
    <w:name w:val="toc 3"/>
    <w:basedOn w:val="Normal"/>
    <w:next w:val="Normal"/>
    <w:autoRedefine/>
    <w:uiPriority w:val="39"/>
    <w:unhideWhenUsed/>
    <w:rsid w:val="003F10BD"/>
    <w:pPr>
      <w:spacing w:after="100"/>
      <w:ind w:left="440"/>
    </w:pPr>
  </w:style>
  <w:style w:type="character" w:customStyle="1" w:styleId="Heading4Char">
    <w:name w:val="Heading 4 Char"/>
    <w:link w:val="Heading4"/>
    <w:uiPriority w:val="9"/>
    <w:semiHidden/>
    <w:rsid w:val="004A67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4A67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4A67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4A67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4A675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A67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apple-converted-space">
    <w:name w:val="apple-converted-space"/>
    <w:basedOn w:val="DefaultParagraphFont"/>
    <w:rsid w:val="007A7B8D"/>
  </w:style>
  <w:style w:type="table" w:styleId="LightShading-Accent1">
    <w:name w:val="Light Shading Accent 1"/>
    <w:basedOn w:val="TableNormal"/>
    <w:uiPriority w:val="60"/>
    <w:rsid w:val="001D4708"/>
    <w:rPr>
      <w:rFonts w:ascii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1">
    <w:name w:val="Light Shading - Accent 11"/>
    <w:basedOn w:val="TableNormal"/>
    <w:next w:val="LightShading-Accent1"/>
    <w:uiPriority w:val="60"/>
    <w:rsid w:val="001D4708"/>
    <w:rPr>
      <w:rFonts w:ascii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Documents\UserGuides\Current\HIEBus4.12UserGuid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5CE77-7EBD-4280-9ED5-446EED0A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HIEBus4.12UserGuideTemplate.dotx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2013-10-17T20:41:00Z</dcterms:created>
  <dcterms:modified xsi:type="dcterms:W3CDTF">2013-10-17T21:20:00Z</dcterms:modified>
</cp:coreProperties>
</file>